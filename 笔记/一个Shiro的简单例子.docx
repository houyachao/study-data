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A52447" w:rsidP="005B2A21">
      <w:pPr>
        <w:pStyle w:val="a3"/>
      </w:pPr>
      <w:r>
        <w:t>一个</w:t>
      </w:r>
      <w:r w:rsidR="005B2A21">
        <w:t>Shiro</w:t>
      </w:r>
      <w:r>
        <w:t>的简单例子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85C92" w:rsidTr="00F85C92">
        <w:tc>
          <w:tcPr>
            <w:tcW w:w="11046" w:type="dxa"/>
          </w:tcPr>
          <w:p w:rsidR="00F85C92" w:rsidRDefault="00F85C92" w:rsidP="00F85C9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359785" cy="1939925"/>
                  <wp:effectExtent l="0" t="0" r="0" b="3175"/>
                  <wp:docPr id="3" name="图片 3" descr="https://timgsa.baidu.com/timg?image&amp;quality=80&amp;size=b9999_10000&amp;sec=1514915023242&amp;di=80a818e34d2652f6526c56f9e3c5befb&amp;imgtype=jpg&amp;src=http%3A%2F%2Fimg4.imgtn.bdimg.com%2Fit%2Fu%3D4182909289%2C1217339124%26fm%3D214%26gp%3D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timgsa.baidu.com/timg?image&amp;quality=80&amp;size=b9999_10000&amp;sec=1514915023242&amp;di=80a818e34d2652f6526c56f9e3c5befb&amp;imgtype=jpg&amp;src=http%3A%2F%2Fimg4.imgtn.bdimg.com%2Fit%2Fu%3D4182909289%2C1217339124%26fm%3D214%26gp%3D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193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C92" w:rsidRPr="00F85C92" w:rsidRDefault="00F85C92" w:rsidP="00F85C92">
      <w:pPr>
        <w:rPr>
          <w:rFonts w:hint="eastAsia"/>
        </w:rPr>
      </w:pPr>
      <w:bookmarkStart w:id="0" w:name="_GoBack"/>
      <w:bookmarkEnd w:id="0"/>
    </w:p>
    <w:p w:rsidR="005B2A21" w:rsidRDefault="009739BF" w:rsidP="005B2A21">
      <w:r>
        <w:t>Pom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B2A21" w:rsidTr="005B2A21">
        <w:tc>
          <w:tcPr>
            <w:tcW w:w="11272" w:type="dxa"/>
          </w:tcPr>
          <w:p w:rsidR="005B2A21" w:rsidRDefault="005B2A21" w:rsidP="005B2A21">
            <w:r>
              <w:tab/>
            </w:r>
            <w:r>
              <w:tab/>
              <w:t>&lt;dependency&gt;</w:t>
            </w:r>
          </w:p>
          <w:p w:rsidR="005B2A21" w:rsidRDefault="005B2A21" w:rsidP="005B2A21">
            <w:r>
              <w:tab/>
            </w:r>
            <w:r>
              <w:tab/>
            </w:r>
            <w:r>
              <w:tab/>
              <w:t>&lt;groupId&gt;org.apache.shiro&lt;/groupId&gt;</w:t>
            </w:r>
          </w:p>
          <w:p w:rsidR="005B2A21" w:rsidRDefault="005B2A21" w:rsidP="005B2A21">
            <w:r>
              <w:tab/>
            </w:r>
            <w:r>
              <w:tab/>
            </w:r>
            <w:r>
              <w:tab/>
            </w:r>
            <w:r w:rsidR="00835B7E">
              <w:t>&lt;artifactId&gt;shiro-all</w:t>
            </w:r>
            <w:r>
              <w:t>&lt;/artifactId&gt;</w:t>
            </w:r>
          </w:p>
          <w:p w:rsidR="005B2A21" w:rsidRDefault="005B2A21" w:rsidP="005B2A21">
            <w:r>
              <w:tab/>
            </w:r>
            <w:r>
              <w:tab/>
            </w:r>
            <w:r>
              <w:tab/>
              <w:t>&lt;version&gt;1.2.2&lt;/version&gt;</w:t>
            </w:r>
          </w:p>
          <w:p w:rsidR="005B2A21" w:rsidRDefault="005B2A21" w:rsidP="005B2A21">
            <w:r>
              <w:tab/>
            </w:r>
            <w:r>
              <w:tab/>
              <w:t>&lt;/dependency&gt;</w:t>
            </w:r>
          </w:p>
        </w:tc>
      </w:tr>
    </w:tbl>
    <w:p w:rsidR="005B2A21" w:rsidRDefault="005B2A21" w:rsidP="005B2A21">
      <w:pPr>
        <w:rPr>
          <w:rFonts w:hint="eastAsia"/>
        </w:rPr>
      </w:pPr>
    </w:p>
    <w:p w:rsidR="009739BF" w:rsidRDefault="009739BF" w:rsidP="005B2A21">
      <w:r>
        <w:t>Web.xml</w:t>
      </w:r>
      <w:r>
        <w:t>配置</w:t>
      </w:r>
      <w:r>
        <w:t>shiro</w:t>
      </w:r>
      <w:r>
        <w:t>框架</w:t>
      </w:r>
      <w:r>
        <w:rPr>
          <w:rFonts w:hint="eastAsia"/>
        </w:rPr>
        <w:t>(</w:t>
      </w:r>
      <w:r>
        <w:rPr>
          <w:rFonts w:hint="eastAsia"/>
        </w:rPr>
        <w:t>过滤器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958E6" w:rsidTr="004958E6">
        <w:tc>
          <w:tcPr>
            <w:tcW w:w="11046" w:type="dxa"/>
          </w:tcPr>
          <w:p w:rsidR="004958E6" w:rsidRDefault="004958E6" w:rsidP="004958E6">
            <w:r>
              <w:t xml:space="preserve">    &lt;filter&gt;</w:t>
            </w:r>
          </w:p>
          <w:p w:rsidR="004958E6" w:rsidRDefault="004958E6" w:rsidP="004958E6">
            <w:r>
              <w:t xml:space="preserve">        &lt;filter-name&gt;shiroFilter&lt;/filter-name&gt;</w:t>
            </w:r>
          </w:p>
          <w:p w:rsidR="004958E6" w:rsidRDefault="004958E6" w:rsidP="004958E6">
            <w:r>
              <w:t xml:space="preserve">        &lt;filter-class&gt;org.springframework.web.filter.DelegatingFilterProxy&lt;/filter-class&gt;</w:t>
            </w:r>
          </w:p>
          <w:p w:rsidR="004958E6" w:rsidRDefault="004958E6" w:rsidP="004958E6">
            <w:r>
              <w:t xml:space="preserve">        &lt;init-param&gt;</w:t>
            </w:r>
          </w:p>
          <w:p w:rsidR="004958E6" w:rsidRDefault="004958E6" w:rsidP="004958E6">
            <w:r>
              <w:t xml:space="preserve">            &lt;param-name&gt;targetFilterLifecycle&lt;/param-name&gt;</w:t>
            </w:r>
          </w:p>
          <w:p w:rsidR="004958E6" w:rsidRDefault="004958E6" w:rsidP="004958E6">
            <w:r>
              <w:t xml:space="preserve">            &lt;param-value&gt;true&lt;/param-value&gt;</w:t>
            </w:r>
          </w:p>
          <w:p w:rsidR="004958E6" w:rsidRDefault="004958E6" w:rsidP="004958E6">
            <w:r>
              <w:t xml:space="preserve">        &lt;/init-param&gt;</w:t>
            </w:r>
          </w:p>
          <w:p w:rsidR="004958E6" w:rsidRDefault="004958E6" w:rsidP="004958E6">
            <w:r>
              <w:t xml:space="preserve">    &lt;/filter&gt;</w:t>
            </w:r>
          </w:p>
          <w:p w:rsidR="004958E6" w:rsidRDefault="004958E6" w:rsidP="004958E6"/>
          <w:p w:rsidR="004958E6" w:rsidRDefault="004958E6" w:rsidP="004958E6">
            <w:r>
              <w:t xml:space="preserve">    &lt;filter-mapping&gt;</w:t>
            </w:r>
          </w:p>
          <w:p w:rsidR="004958E6" w:rsidRDefault="004958E6" w:rsidP="004958E6">
            <w:r>
              <w:t xml:space="preserve">        &lt;filter-name&gt;shiroFilter&lt;/filter-name&gt;</w:t>
            </w:r>
          </w:p>
          <w:p w:rsidR="004958E6" w:rsidRDefault="004958E6" w:rsidP="004958E6">
            <w:r>
              <w:t xml:space="preserve">        &lt;url-pattern&gt;/*&lt;/url-pattern&gt;</w:t>
            </w:r>
          </w:p>
          <w:p w:rsidR="004958E6" w:rsidRDefault="004958E6" w:rsidP="004958E6">
            <w:r>
              <w:t xml:space="preserve">    &lt;/filter-mapping&gt;</w:t>
            </w:r>
          </w:p>
          <w:p w:rsidR="004958E6" w:rsidRDefault="004958E6" w:rsidP="004958E6">
            <w:r>
              <w:tab/>
            </w:r>
          </w:p>
        </w:tc>
      </w:tr>
    </w:tbl>
    <w:p w:rsidR="005B2A21" w:rsidRDefault="005B2A21" w:rsidP="005B2A21"/>
    <w:p w:rsidR="00C8745F" w:rsidRDefault="00C8745F" w:rsidP="005B2A21"/>
    <w:p w:rsidR="00C8745F" w:rsidRDefault="00C8745F" w:rsidP="005B2A21">
      <w:r>
        <w:t>Spring</w:t>
      </w:r>
      <w:r>
        <w:t>容器中创建</w:t>
      </w:r>
      <w:r>
        <w:t>shiro</w:t>
      </w:r>
      <w:r>
        <w:t>的安全管理器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3666D" w:rsidTr="0063666D">
        <w:tc>
          <w:tcPr>
            <w:tcW w:w="11046" w:type="dxa"/>
          </w:tcPr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&lt;!--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1.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配置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SecurityManager!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--&gt;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"securityManager"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"org.apache.shiro.web.mgt.DefaultWebSecurityManager"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"realm"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"testRealm"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&lt;!--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ab/>
              <w:t xml:space="preserve">2.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配置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Realm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ab/>
              <w:t xml:space="preserve">2.1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直接配置实现了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org.apache.shiro.realm.Realm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接口的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bean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--&gt;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 xml:space="preserve">"testRealm"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"com.atguigu.realms.TestRealm"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&lt;!--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3.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配置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ShiroFilter.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--&gt;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"shiroFilter"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"org.apache.shiro.spring.web.ShiroFilterFactoryBean"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"securityManager"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"securityManager"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/&gt;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&lt;!--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配置哪些页面需要受保护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.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以及访问这些页面需要的权限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.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ab/>
              <w:t xml:space="preserve">1). anon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可以被匿名访问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ab/>
              <w:t xml:space="preserve">2).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  <w:u w:val="single"/>
              </w:rPr>
              <w:t>authc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必须认证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(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即登录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)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后才可能访问的页面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.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ab/>
              <w:t xml:space="preserve">3). logout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登出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.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ab/>
              <w:t xml:space="preserve">4). roles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>角色过滤器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3F5FBF"/>
                <w:kern w:val="0"/>
                <w:sz w:val="22"/>
              </w:rPr>
              <w:t xml:space="preserve">        --&gt;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eastAsiaTheme="minorEastAsia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2"/>
              </w:rPr>
              <w:t>"filterChainDefinitions"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    /login.jsp = anon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lastRenderedPageBreak/>
              <w:t xml:space="preserve">                /index.jsp = anon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    /login.do = anon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    /logout.do = logout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 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    /user.jsp = roles[user]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    /admin.jsp = roles[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  <w:u w:val="single"/>
              </w:rPr>
              <w:t>admin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]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 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    # everything else requires authentication: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    /** =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  <w:u w:val="single"/>
              </w:rPr>
              <w:t>authc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</w:t>
            </w:r>
          </w:p>
          <w:p w:rsidR="00477052" w:rsidRDefault="00477052" w:rsidP="004770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2"/>
              </w:rPr>
              <w:t>&gt;</w:t>
            </w:r>
          </w:p>
          <w:p w:rsidR="0063666D" w:rsidRDefault="0063666D" w:rsidP="005B2A21"/>
        </w:tc>
      </w:tr>
    </w:tbl>
    <w:p w:rsidR="005B2A21" w:rsidRPr="005B2A21" w:rsidRDefault="005B2A21" w:rsidP="005B2A21"/>
    <w:sectPr w:rsidR="005B2A21" w:rsidRPr="005B2A21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21"/>
    <w:rsid w:val="000148B9"/>
    <w:rsid w:val="001078B7"/>
    <w:rsid w:val="00180722"/>
    <w:rsid w:val="00235174"/>
    <w:rsid w:val="002C2640"/>
    <w:rsid w:val="003445E5"/>
    <w:rsid w:val="003B42E1"/>
    <w:rsid w:val="00477052"/>
    <w:rsid w:val="004958E6"/>
    <w:rsid w:val="005B2A21"/>
    <w:rsid w:val="0063666D"/>
    <w:rsid w:val="00736991"/>
    <w:rsid w:val="007B32A1"/>
    <w:rsid w:val="00835B7E"/>
    <w:rsid w:val="00906818"/>
    <w:rsid w:val="00917682"/>
    <w:rsid w:val="0093642B"/>
    <w:rsid w:val="009739BF"/>
    <w:rsid w:val="00990BD0"/>
    <w:rsid w:val="009E4FCA"/>
    <w:rsid w:val="00A52447"/>
    <w:rsid w:val="00C8745F"/>
    <w:rsid w:val="00DC27D4"/>
    <w:rsid w:val="00DF5788"/>
    <w:rsid w:val="00F4161D"/>
    <w:rsid w:val="00F8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20A29-9C70-4A24-8754-A1C0A22A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5B2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101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2018-01-02T12:51:00Z</dcterms:created>
  <dcterms:modified xsi:type="dcterms:W3CDTF">2018-01-02T14:58:00Z</dcterms:modified>
</cp:coreProperties>
</file>